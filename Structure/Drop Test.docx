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11CC7AE4" w14:textId="77777777" w:rsidTr="00A43A5B">
        <w:trPr>
          <w:cantSplit/>
          <w:trHeight w:val="4488"/>
        </w:trPr>
        <w:tc>
          <w:tcPr>
            <w:tcW w:w="6285" w:type="dxa"/>
          </w:tcPr>
          <w:p w14:paraId="539CC97B" w14:textId="4F331B59" w:rsidR="00F448BC" w:rsidRDefault="00C22CF3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AD15F2" wp14:editId="7547E9B9">
                  <wp:extent cx="3853815" cy="2014220"/>
                  <wp:effectExtent l="0" t="0" r="0" b="508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12D50E4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40EA6666" w14:textId="60B94476" w:rsidR="00B77317" w:rsidRPr="00CD1539" w:rsidRDefault="00C22CF3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Assem2</w:t>
                  </w:r>
                </w:p>
                <w:p w14:paraId="7B673469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152ACC9" w14:textId="7C479514" w:rsidR="00B77317" w:rsidRPr="00CD1539" w:rsidRDefault="00C22CF3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19 November 2020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14:paraId="1BBB729D" w14:textId="701DACCD" w:rsidR="00B77317" w:rsidRPr="00CD1539" w:rsidRDefault="00C22CF3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Drop Test 3</w:t>
                  </w:r>
                </w:p>
                <w:p w14:paraId="0128B17A" w14:textId="410112A1" w:rsidR="00B77317" w:rsidRPr="006A441F" w:rsidRDefault="00C22CF3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Drop Test</w:t>
                  </w:r>
                </w:p>
              </w:tc>
            </w:tr>
            <w:tr w:rsidR="00B77317" w14:paraId="02FE19A3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284FDD1" w14:textId="3632C2C9" w:rsidR="00B77317" w:rsidRDefault="00C22CF3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1009DEF7" w14:textId="4F2791D7" w:rsidR="00C22CF3" w:rsidRDefault="001041F1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56688678" w:history="1">
                        <w:r w:rsidR="00C22CF3" w:rsidRPr="0057449A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C22CF3">
                          <w:rPr>
                            <w:noProof/>
                            <w:webHidden/>
                          </w:rPr>
                          <w:tab/>
                        </w:r>
                        <w:r w:rsidR="00C22CF3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22CF3">
                          <w:rPr>
                            <w:noProof/>
                            <w:webHidden/>
                          </w:rPr>
                          <w:instrText xml:space="preserve"> PAGEREF _Toc56688678 \h </w:instrText>
                        </w:r>
                        <w:r w:rsidR="00C22CF3">
                          <w:rPr>
                            <w:noProof/>
                            <w:webHidden/>
                          </w:rPr>
                        </w:r>
                        <w:r w:rsidR="00C22CF3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22CF3">
                          <w:rPr>
                            <w:noProof/>
                            <w:webHidden/>
                          </w:rPr>
                          <w:t>1</w:t>
                        </w:r>
                        <w:r w:rsidR="00C22CF3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BB6239" w14:textId="7B6D2693" w:rsidR="00C22CF3" w:rsidRDefault="00C22CF3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56688679" w:history="1">
                        <w:r w:rsidRPr="0057449A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_Toc56688679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0B42342" w14:textId="09F55B18" w:rsidR="00C22CF3" w:rsidRDefault="00C22CF3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56688680" w:history="1">
                        <w:r w:rsidRPr="0057449A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_Toc56688680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9B99329" w14:textId="1669E404" w:rsidR="00C22CF3" w:rsidRDefault="00C22CF3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56688681" w:history="1">
                        <w:r w:rsidRPr="0057449A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_Toc56688681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F4F7338" w14:textId="537BBB28" w:rsidR="00C22CF3" w:rsidRDefault="00C22CF3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56688682" w:history="1">
                        <w:r w:rsidRPr="0057449A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_Toc56688682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0417C5" w14:textId="1F412F6C" w:rsidR="00C22CF3" w:rsidRDefault="00C22CF3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56688683" w:history="1">
                        <w:r w:rsidRPr="0057449A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_Toc56688683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6108DAC" w14:textId="26A00C23" w:rsidR="00C22CF3" w:rsidRDefault="00C22CF3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56688684" w:history="1">
                        <w:r w:rsidRPr="0057449A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_Toc56688684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417E6AA" w14:textId="3C59FE15" w:rsidR="00C22CF3" w:rsidRDefault="00C22CF3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56688685" w:history="1">
                        <w:r w:rsidRPr="0057449A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_Toc56688685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3F8BFCE" w14:textId="5AFA65D9" w:rsidR="00C22CF3" w:rsidRDefault="00C22CF3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56688686" w:history="1">
                        <w:r w:rsidRPr="0057449A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_Toc56688686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8E31695" w14:textId="08FEC407" w:rsidR="00C22CF3" w:rsidRDefault="00C22CF3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56688687" w:history="1">
                        <w:r w:rsidRPr="0057449A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_Toc56688687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0A08BE" w14:textId="7AE6164F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92A2B50" w14:textId="77777777" w:rsidR="00F448BC" w:rsidRDefault="00F448BC" w:rsidP="00A5373F"/>
        </w:tc>
      </w:tr>
      <w:tr w:rsidR="00F448BC" w14:paraId="2FB6797A" w14:textId="77777777" w:rsidTr="00BE081A">
        <w:trPr>
          <w:cantSplit/>
          <w:trHeight w:val="3924"/>
        </w:trPr>
        <w:tc>
          <w:tcPr>
            <w:tcW w:w="6285" w:type="dxa"/>
          </w:tcPr>
          <w:p w14:paraId="6C932EF4" w14:textId="1C9D76E7" w:rsidR="00C27B5D" w:rsidRDefault="00C22CF3" w:rsidP="00C27B5D">
            <w:pPr>
              <w:pStyle w:val="Heading1"/>
              <w:outlineLvl w:val="0"/>
            </w:pPr>
            <w:bookmarkStart w:id="0" w:name="_Toc56688678"/>
            <w:r>
              <w:t>Description</w:t>
            </w:r>
            <w:bookmarkEnd w:id="0"/>
          </w:p>
          <w:p w14:paraId="657D3455" w14:textId="44E0D28B" w:rsidR="00F448BC" w:rsidRPr="00E65D6E" w:rsidRDefault="00C22CF3" w:rsidP="00FF408C">
            <w:r>
              <w:t>No Data</w:t>
            </w:r>
          </w:p>
        </w:tc>
        <w:tc>
          <w:tcPr>
            <w:tcW w:w="4713" w:type="dxa"/>
            <w:vMerge/>
          </w:tcPr>
          <w:p w14:paraId="0F4D9E16" w14:textId="77777777" w:rsidR="00F448BC" w:rsidRPr="00A33AA4" w:rsidRDefault="00F448BC" w:rsidP="00840CC7">
            <w:pPr>
              <w:pStyle w:val="TOC3"/>
            </w:pPr>
          </w:p>
        </w:tc>
      </w:tr>
    </w:tbl>
    <w:p w14:paraId="065EFBBD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323863D" w14:textId="77777777" w:rsidTr="00DD03CF">
        <w:tc>
          <w:tcPr>
            <w:tcW w:w="11016" w:type="dxa"/>
          </w:tcPr>
          <w:p w14:paraId="04EC40E7" w14:textId="31F58138" w:rsidR="00343025" w:rsidRDefault="00C22CF3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56688679"/>
            <w:r>
              <w:lastRenderedPageBreak/>
              <w:t>Assumptions</w:t>
            </w:r>
            <w:bookmarkEnd w:id="4"/>
          </w:p>
          <w:p w14:paraId="7959551F" w14:textId="51B4FBDE" w:rsidR="00A96F2C" w:rsidRDefault="00A96F2C" w:rsidP="00A96F2C"/>
        </w:tc>
      </w:tr>
    </w:tbl>
    <w:p w14:paraId="34E1B54B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20B721E" w14:textId="77777777" w:rsidTr="00ED5A01">
        <w:tc>
          <w:tcPr>
            <w:tcW w:w="11016" w:type="dxa"/>
          </w:tcPr>
          <w:p w14:paraId="51F4BDB6" w14:textId="5C9727C3" w:rsidR="00FF408C" w:rsidRDefault="00C22CF3" w:rsidP="00FF408C">
            <w:pPr>
              <w:pStyle w:val="Heading1"/>
              <w:outlineLvl w:val="0"/>
            </w:pPr>
            <w:bookmarkStart w:id="5" w:name="_Toc56688680"/>
            <w:r>
              <w:t>Model Information</w:t>
            </w:r>
            <w:bookmarkEnd w:id="5"/>
          </w:p>
          <w:p w14:paraId="351EC330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B33CC07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51FA5CA8" w14:textId="77777777" w:rsidTr="00077EA0">
                    <w:tc>
                      <w:tcPr>
                        <w:tcW w:w="8640" w:type="dxa"/>
                      </w:tcPr>
                      <w:p w14:paraId="7832DAA1" w14:textId="745C75E0" w:rsidR="00077EA0" w:rsidRDefault="00C22CF3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1A230398" wp14:editId="659413ED">
                              <wp:extent cx="5349240" cy="2795905"/>
                              <wp:effectExtent l="0" t="0" r="3810" b="444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959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CC170C7" w14:textId="19BC38AE" w:rsidR="00C16188" w:rsidRDefault="00C22CF3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Assem2</w:t>
                  </w:r>
                </w:p>
                <w:p w14:paraId="74102A4D" w14:textId="5CD94C22" w:rsidR="00C16188" w:rsidRDefault="00C22CF3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5946214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26EC5A" w14:textId="24A7C3AB" w:rsidR="00C16188" w:rsidRPr="0044448A" w:rsidRDefault="00C22CF3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6E340A2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7829F6" w14:textId="4D32A627" w:rsidR="00C16188" w:rsidRDefault="00C22CF3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6EEBBE8" w14:textId="11FDC541" w:rsidR="00C16188" w:rsidRDefault="00C22CF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FAB5860" w14:textId="409930E5" w:rsidR="00C16188" w:rsidRDefault="00C22CF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6A0AFB" w14:textId="196694D1" w:rsidR="00C16188" w:rsidRDefault="00C22CF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22CF3" w14:paraId="57059776" w14:textId="77777777" w:rsidTr="00DC1D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D50C65" w14:textId="2FEC70F8" w:rsidR="00C22CF3" w:rsidRDefault="00C22CF3" w:rsidP="00DC1DC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Chamfer1</w:t>
                  </w:r>
                </w:p>
                <w:p w14:paraId="77495F32" w14:textId="36BFE266" w:rsidR="00C22CF3" w:rsidRPr="0044448A" w:rsidRDefault="00C22CF3" w:rsidP="00DC1DC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5D3074" wp14:editId="44C78167">
                        <wp:extent cx="1562735" cy="816610"/>
                        <wp:effectExtent l="0" t="0" r="0" b="254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6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D5FF91" w14:textId="286F4602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3914C9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Mass:0.108974 kg</w:t>
                  </w:r>
                </w:p>
                <w:p w14:paraId="563DCE7F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Volume:0.000106837 m^3</w:t>
                  </w:r>
                </w:p>
                <w:p w14:paraId="3C3F72AE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Density:1020 kg/m^3</w:t>
                  </w:r>
                </w:p>
                <w:p w14:paraId="727DDDD7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Weight:1.06795 N</w:t>
                  </w:r>
                </w:p>
                <w:p w14:paraId="30BA4800" w14:textId="691F57F2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9D939B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C:\Users\hp\Desktop\Part2.SLDPRT</w:t>
                  </w:r>
                </w:p>
                <w:p w14:paraId="7568F82C" w14:textId="7E34A4CE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19 13:32:54 2020</w:t>
                  </w:r>
                </w:p>
              </w:tc>
            </w:tr>
            <w:tr w:rsidR="00C22CF3" w14:paraId="331ECCDF" w14:textId="77777777" w:rsidTr="00DC1D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905DDE" w14:textId="195CE11D" w:rsidR="00C22CF3" w:rsidRDefault="00C22CF3" w:rsidP="00DC1DC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</w:t>
                  </w:r>
                </w:p>
                <w:p w14:paraId="196DB284" w14:textId="2DC2CDD8" w:rsidR="00C22CF3" w:rsidRPr="0044448A" w:rsidRDefault="00C22CF3" w:rsidP="00DC1DC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55F9DFA" wp14:editId="2F11CBFF">
                        <wp:extent cx="1562735" cy="816610"/>
                        <wp:effectExtent l="0" t="0" r="0" b="254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6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663385" w14:textId="54AB5744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04ECEA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Mass:0.00937294 kg</w:t>
                  </w:r>
                </w:p>
                <w:p w14:paraId="4A736FA0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Volume:9.18916e-06 m^3</w:t>
                  </w:r>
                </w:p>
                <w:p w14:paraId="6EC71466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Density:1020 kg/m^3</w:t>
                  </w:r>
                </w:p>
                <w:p w14:paraId="048E4E06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Weight:0.0918548 N</w:t>
                  </w:r>
                </w:p>
                <w:p w14:paraId="0BD32653" w14:textId="66667B1F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63E87D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C:\Users\hp\Desktop\Part3.SLDPRT</w:t>
                  </w:r>
                </w:p>
                <w:p w14:paraId="3E71E9B0" w14:textId="54DACB1E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18 20:24:30 2020</w:t>
                  </w:r>
                </w:p>
              </w:tc>
            </w:tr>
            <w:tr w:rsidR="00C22CF3" w14:paraId="27DC14D7" w14:textId="77777777" w:rsidTr="00DC1D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A648E0" w14:textId="79E1A699" w:rsidR="00C22CF3" w:rsidRDefault="00C22CF3" w:rsidP="00DC1DC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Cut-Extrude1</w:t>
                  </w:r>
                </w:p>
                <w:p w14:paraId="69468640" w14:textId="38E9BCC8" w:rsidR="00C22CF3" w:rsidRPr="0044448A" w:rsidRDefault="00C22CF3" w:rsidP="00DC1DC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FC18A6" wp14:editId="19CCAE9A">
                        <wp:extent cx="1562735" cy="816610"/>
                        <wp:effectExtent l="0" t="0" r="0" b="254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6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992D06" w14:textId="6E2E1636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B0D22F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Mass:0.00937294 kg</w:t>
                  </w:r>
                </w:p>
                <w:p w14:paraId="3357E443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Volume:9.18916e-06 m^3</w:t>
                  </w:r>
                </w:p>
                <w:p w14:paraId="28A96D57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Density:1020 kg/m^3</w:t>
                  </w:r>
                </w:p>
                <w:p w14:paraId="206F1652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Weight:0.0918548 N</w:t>
                  </w:r>
                </w:p>
                <w:p w14:paraId="7C612EF8" w14:textId="06D47A93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6ABD8C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C:\Users\hp\Desktop\Part3.SLDPRT</w:t>
                  </w:r>
                </w:p>
                <w:p w14:paraId="3753E099" w14:textId="30F659E2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18 20:24:30 2020</w:t>
                  </w:r>
                </w:p>
              </w:tc>
            </w:tr>
            <w:tr w:rsidR="00C22CF3" w14:paraId="3F5F5B5C" w14:textId="77777777" w:rsidTr="00DC1D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184BFB" w14:textId="1B853E3F" w:rsidR="00C22CF3" w:rsidRDefault="00C22CF3" w:rsidP="00DC1DC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</w:t>
                  </w:r>
                </w:p>
                <w:p w14:paraId="5C27A7C9" w14:textId="333CC740" w:rsidR="00C22CF3" w:rsidRPr="0044448A" w:rsidRDefault="00C22CF3" w:rsidP="00DC1DC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DB4B053" wp14:editId="5E4B098B">
                        <wp:extent cx="1562735" cy="816610"/>
                        <wp:effectExtent l="0" t="0" r="0" b="254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6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5CAE6C" w14:textId="776E88A1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ED08BD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Mass:0.00937294 kg</w:t>
                  </w:r>
                </w:p>
                <w:p w14:paraId="76F78559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Volume:9.18916e-06 m^3</w:t>
                  </w:r>
                </w:p>
                <w:p w14:paraId="3DBCBBFB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Density:1020 kg/m^3</w:t>
                  </w:r>
                </w:p>
                <w:p w14:paraId="4EC0A08C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Weight:0.0918548 N</w:t>
                  </w:r>
                </w:p>
                <w:p w14:paraId="169C4E5D" w14:textId="0C846919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FA81BB" w14:textId="77777777" w:rsidR="00C22CF3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C:\Users\hp\Desktop\Part3.SLDPRT</w:t>
                  </w:r>
                </w:p>
                <w:p w14:paraId="0576F345" w14:textId="254F87BA" w:rsidR="00C22CF3" w:rsidRPr="0044448A" w:rsidRDefault="00C22CF3" w:rsidP="00DC1D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18 20:24:30 2020</w:t>
                  </w:r>
                </w:p>
              </w:tc>
            </w:tr>
            <w:tr w:rsidR="00C16188" w14:paraId="594FBB3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77A675" w14:textId="4DC61B1F" w:rsidR="00C16188" w:rsidRDefault="00C22CF3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Chamfer2</w:t>
                  </w:r>
                </w:p>
                <w:p w14:paraId="5239BA3C" w14:textId="1E14082C" w:rsidR="004B3022" w:rsidRPr="0044448A" w:rsidRDefault="00C22CF3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18A4320" wp14:editId="21A5DC58">
                        <wp:extent cx="1562735" cy="816610"/>
                        <wp:effectExtent l="0" t="0" r="0" b="254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6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AA6093" w14:textId="7FE596F1" w:rsidR="00C16188" w:rsidRPr="0044448A" w:rsidRDefault="00C22CF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7E77C1" w14:textId="77777777" w:rsidR="00C22CF3" w:rsidRDefault="00C22CF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Mass:0.044907 kg</w:t>
                  </w:r>
                </w:p>
                <w:p w14:paraId="45080D40" w14:textId="77777777" w:rsidR="00C22CF3" w:rsidRDefault="00C22CF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Volume:4.40265e-05 m^3</w:t>
                  </w:r>
                </w:p>
                <w:p w14:paraId="205B5559" w14:textId="77777777" w:rsidR="00C22CF3" w:rsidRDefault="00C22CF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Density:1020 kg/m^3</w:t>
                  </w:r>
                </w:p>
                <w:p w14:paraId="122E7036" w14:textId="77777777" w:rsidR="00C22CF3" w:rsidRDefault="00C22CF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Weight:0.440089 N</w:t>
                  </w:r>
                </w:p>
                <w:p w14:paraId="2247938A" w14:textId="6AE5EFD3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41124F" w14:textId="77777777" w:rsidR="00C22CF3" w:rsidRDefault="00C22CF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C:\Users\hp\Desktop\door finalll.SLDPRT</w:t>
                  </w:r>
                </w:p>
                <w:p w14:paraId="2EF3C816" w14:textId="4A682D93" w:rsidR="00C16188" w:rsidRPr="0044448A" w:rsidRDefault="00C22CF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19 13:35:54 2020</w:t>
                  </w:r>
                </w:p>
              </w:tc>
            </w:tr>
          </w:tbl>
          <w:p w14:paraId="17B190C4" w14:textId="351DFD38" w:rsidR="00FF408C" w:rsidRDefault="00FF408C" w:rsidP="00A96F2C"/>
        </w:tc>
      </w:tr>
    </w:tbl>
    <w:p w14:paraId="5C25A43E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14:paraId="1723194D" w14:textId="77777777" w:rsidTr="005E294F">
        <w:tc>
          <w:tcPr>
            <w:tcW w:w="11016" w:type="dxa"/>
          </w:tcPr>
          <w:p w14:paraId="2B1AB2F8" w14:textId="318847F3" w:rsidR="00B35001" w:rsidRPr="00B35001" w:rsidRDefault="00C22CF3" w:rsidP="00B35001">
            <w:pPr>
              <w:pStyle w:val="Heading1"/>
              <w:outlineLvl w:val="0"/>
            </w:pPr>
            <w:bookmarkStart w:id="6" w:name="_Toc56688681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5"/>
              <w:gridCol w:w="5379"/>
            </w:tblGrid>
            <w:tr w:rsidR="00B35001" w14:paraId="70EBEED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50A2C5" w14:textId="43F5B508" w:rsidR="00B35001" w:rsidRDefault="00C22CF3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812EC4" w14:textId="4FA9ABD0" w:rsidR="00B35001" w:rsidRDefault="00C22CF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Drop Test 3</w:t>
                  </w:r>
                </w:p>
              </w:tc>
            </w:tr>
            <w:tr w:rsidR="00C22CF3" w14:paraId="77A3679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B68D52" w14:textId="52C9B225" w:rsidR="00C22CF3" w:rsidRDefault="00C22CF3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587C3F" w14:textId="1EC40864" w:rsidR="00C22CF3" w:rsidRDefault="00C22CF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Drop Test</w:t>
                  </w:r>
                </w:p>
              </w:tc>
            </w:tr>
            <w:tr w:rsidR="00C22CF3" w14:paraId="7A46EF4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DCF55A" w14:textId="0E55F812" w:rsidR="00C22CF3" w:rsidRDefault="00C22CF3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BD5A89" w14:textId="131A8177" w:rsidR="00C22CF3" w:rsidRDefault="00C22CF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C22CF3" w14:paraId="1CCBFE4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273B15" w14:textId="58E76DF1" w:rsidR="00C22CF3" w:rsidRDefault="00C22CF3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125ECF" w14:textId="4171A991" w:rsidR="00C22CF3" w:rsidRDefault="00C22CF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C22CF3" w14:paraId="67B7E22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C871AE" w14:textId="146B95E9" w:rsidR="00C22CF3" w:rsidRDefault="00C22CF3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BE1853" w14:textId="7E62D7C5" w:rsidR="00C22CF3" w:rsidRDefault="00C22CF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(C:\Users\hp\Desktop)</w:t>
                  </w:r>
                </w:p>
              </w:tc>
            </w:tr>
          </w:tbl>
          <w:p w14:paraId="2635AB0F" w14:textId="48A8C7B5" w:rsidR="00B52C0A" w:rsidRPr="0016118C" w:rsidRDefault="00C22CF3" w:rsidP="00B52C0A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Information</w:t>
            </w:r>
          </w:p>
          <w:tbl>
            <w:tblPr>
              <w:tblStyle w:val="LightShading-Accent5"/>
              <w:tblW w:w="0" w:type="auto"/>
              <w:tblLook w:val="0480" w:firstRow="0" w:lastRow="0" w:firstColumn="1" w:lastColumn="0" w:noHBand="0" w:noVBand="1"/>
            </w:tblPr>
            <w:tblGrid>
              <w:gridCol w:w="5377"/>
              <w:gridCol w:w="5377"/>
            </w:tblGrid>
            <w:tr w:rsidR="00B52C0A" w14:paraId="0763C79E" w14:textId="77777777" w:rsidTr="00F644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73F01DE9" w14:textId="64159551" w:rsidR="00B52C0A" w:rsidRPr="00F644CB" w:rsidRDefault="00C22CF3" w:rsidP="00C16188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5DB86E13" w14:textId="5833024C" w:rsidR="00B52C0A" w:rsidRPr="00F644CB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Drop height</w:t>
                  </w:r>
                </w:p>
              </w:tc>
            </w:tr>
            <w:tr w:rsidR="00C22CF3" w14:paraId="5AF443F6" w14:textId="77777777" w:rsidTr="00F644CB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770FEA8E" w14:textId="67E01805" w:rsidR="00C22CF3" w:rsidRPr="00C22CF3" w:rsidRDefault="00C22CF3" w:rsidP="00C16188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Drop height from lowest point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38A632B6" w14:textId="1B0667FD" w:rsidR="00C22CF3" w:rsidRP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 m</w:t>
                  </w:r>
                </w:p>
              </w:tc>
            </w:tr>
            <w:tr w:rsidR="00C22CF3" w14:paraId="7566CFA7" w14:textId="77777777" w:rsidTr="00F644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5165704E" w14:textId="04392FAF" w:rsidR="00C22CF3" w:rsidRPr="00C22CF3" w:rsidRDefault="00C22CF3" w:rsidP="00C16188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Gravity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3B9244D1" w14:textId="20E70359" w:rsidR="00C22CF3" w:rsidRP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9.81 m/s^2</w:t>
                  </w:r>
                </w:p>
              </w:tc>
            </w:tr>
            <w:tr w:rsidR="00C22CF3" w14:paraId="3EAA0CEC" w14:textId="77777777" w:rsidTr="00F644CB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2A8F2CC7" w14:textId="1CBEA050" w:rsidR="00C22CF3" w:rsidRPr="00C22CF3" w:rsidRDefault="00C22CF3" w:rsidP="00C16188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Gravity Reference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51B5988C" w14:textId="5818EA16" w:rsidR="00C22CF3" w:rsidRP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Face&lt;1&gt;</w:t>
                  </w:r>
                </w:p>
              </w:tc>
            </w:tr>
            <w:tr w:rsidR="00C22CF3" w14:paraId="5D7D897F" w14:textId="77777777" w:rsidTr="00F644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2FF9F371" w14:textId="3410A2DB" w:rsidR="00C22CF3" w:rsidRPr="00C22CF3" w:rsidRDefault="00C22CF3" w:rsidP="00C16188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Friction Coefficient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22FCF631" w14:textId="7D447D9A" w:rsidR="00C22CF3" w:rsidRP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</w:tr>
            <w:tr w:rsidR="00C22CF3" w14:paraId="56298E4F" w14:textId="77777777" w:rsidTr="00F644CB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34D2B13F" w14:textId="134561AA" w:rsidR="00C22CF3" w:rsidRPr="00C22CF3" w:rsidRDefault="00C22CF3" w:rsidP="00C16188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Target Stiffness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11E69688" w14:textId="67C07EFD" w:rsidR="00C22CF3" w:rsidRP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Rigid target</w:t>
                  </w:r>
                </w:p>
              </w:tc>
            </w:tr>
            <w:tr w:rsidR="00C22CF3" w14:paraId="7FF0C3A2" w14:textId="77777777" w:rsidTr="00F644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20F4F6F1" w14:textId="528E12F7" w:rsidR="00C22CF3" w:rsidRPr="00C22CF3" w:rsidRDefault="00C22CF3" w:rsidP="00C16188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Critical Damping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14:paraId="70B236E4" w14:textId="2F7A63F9" w:rsidR="00C22CF3" w:rsidRP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</w:tr>
          </w:tbl>
          <w:p w14:paraId="19ED9D6A" w14:textId="07D4CF7B" w:rsidR="00B52C0A" w:rsidRPr="0016118C" w:rsidRDefault="00C22CF3" w:rsidP="00B52C0A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Options</w:t>
            </w:r>
          </w:p>
          <w:tbl>
            <w:tblPr>
              <w:tblStyle w:val="LightShading-Accent4"/>
              <w:tblW w:w="0" w:type="auto"/>
              <w:tblLook w:val="0480" w:firstRow="0" w:lastRow="0" w:firstColumn="1" w:lastColumn="0" w:noHBand="0" w:noVBand="1"/>
            </w:tblPr>
            <w:tblGrid>
              <w:gridCol w:w="5376"/>
              <w:gridCol w:w="5378"/>
            </w:tblGrid>
            <w:tr w:rsidR="00B52C0A" w14:paraId="33301FD8" w14:textId="77777777" w:rsidTr="00F644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14:paraId="4BBCBB02" w14:textId="6E20CDC1" w:rsidR="00B52C0A" w:rsidRPr="00F644CB" w:rsidRDefault="00C22CF3" w:rsidP="00C16188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Solution Time After Impact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14:paraId="225F0ADA" w14:textId="5006392E" w:rsidR="00B52C0A" w:rsidRPr="00F644CB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96.61 microsec</w:t>
                  </w:r>
                </w:p>
              </w:tc>
            </w:tr>
            <w:tr w:rsidR="00C22CF3" w14:paraId="7A921783" w14:textId="77777777" w:rsidTr="00F644CB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14:paraId="0B46B7F8" w14:textId="519CEE55" w:rsidR="00C22CF3" w:rsidRPr="00C22CF3" w:rsidRDefault="00C22CF3" w:rsidP="00C16188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Save Results Starting From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14:paraId="330C5127" w14:textId="0C700288" w:rsidR="00C22CF3" w:rsidRP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 microsec</w:t>
                  </w:r>
                </w:p>
              </w:tc>
            </w:tr>
            <w:tr w:rsidR="00C22CF3" w14:paraId="112B5027" w14:textId="77777777" w:rsidTr="00F644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14:paraId="796A9F9D" w14:textId="45AE9114" w:rsidR="00C22CF3" w:rsidRPr="00C22CF3" w:rsidRDefault="00C22CF3" w:rsidP="00C16188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No. of Plots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14:paraId="0A7A4EBD" w14:textId="55008CD9" w:rsidR="00C22CF3" w:rsidRP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</w:t>
                  </w:r>
                </w:p>
              </w:tc>
            </w:tr>
            <w:tr w:rsidR="00C22CF3" w14:paraId="66A17594" w14:textId="77777777" w:rsidTr="00F644CB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14:paraId="5D0A2460" w14:textId="5B289EC8" w:rsidR="00C22CF3" w:rsidRPr="00C22CF3" w:rsidRDefault="00C22CF3" w:rsidP="00C16188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No. of Graph Steps Per Plot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14:paraId="69225EF3" w14:textId="40604DB3" w:rsidR="00C22CF3" w:rsidRP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</w:t>
                  </w:r>
                </w:p>
              </w:tc>
            </w:tr>
            <w:tr w:rsidR="00C22CF3" w14:paraId="4E4E5D0C" w14:textId="77777777" w:rsidTr="00F644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14:paraId="6E3B3776" w14:textId="2F547232" w:rsidR="00C22CF3" w:rsidRPr="00C22CF3" w:rsidRDefault="00C22CF3" w:rsidP="00C16188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Number of vertex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14:paraId="70CB9CE1" w14:textId="55ADC406" w:rsidR="00C22CF3" w:rsidRP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</w:tr>
          </w:tbl>
          <w:p w14:paraId="485F9D51" w14:textId="1436A36A" w:rsidR="005E294F" w:rsidRDefault="005E294F" w:rsidP="00A96F2C"/>
        </w:tc>
      </w:tr>
      <w:bookmarkEnd w:id="1"/>
      <w:bookmarkEnd w:id="2"/>
      <w:bookmarkEnd w:id="3"/>
    </w:tbl>
    <w:p w14:paraId="388E4F87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14:paraId="5E54563E" w14:textId="77777777" w:rsidTr="00E80CD9">
        <w:tc>
          <w:tcPr>
            <w:tcW w:w="11016" w:type="dxa"/>
          </w:tcPr>
          <w:p w14:paraId="468DBC7E" w14:textId="07203801" w:rsidR="00F33129" w:rsidRPr="00B35001" w:rsidRDefault="00C22CF3" w:rsidP="000A7C6B">
            <w:pPr>
              <w:pStyle w:val="Heading1"/>
              <w:outlineLvl w:val="0"/>
            </w:pPr>
            <w:bookmarkStart w:id="7" w:name="_Toc56688682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14:paraId="5D11143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850E6E" w14:textId="00EE3411" w:rsidR="00F33129" w:rsidRDefault="00C22CF3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8777EF" w14:textId="14EDA0EF" w:rsidR="00F33129" w:rsidRDefault="00C22CF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C22CF3" w14:paraId="70C51FC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1C7A33" w14:textId="55607C57" w:rsidR="00C22CF3" w:rsidRDefault="00C22CF3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88DE4D" w14:textId="718F0339" w:rsidR="00C22CF3" w:rsidRDefault="00C22CF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C22CF3" w14:paraId="5810F94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B76E19" w14:textId="1E36E1E5" w:rsidR="00C22CF3" w:rsidRDefault="00C22CF3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0795F6" w14:textId="3A84D945" w:rsidR="00C22CF3" w:rsidRDefault="00C22CF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C22CF3" w14:paraId="2B8B27D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EA4BCF" w14:textId="1484529A" w:rsidR="00C22CF3" w:rsidRDefault="00C22CF3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6B398A" w14:textId="33619C36" w:rsidR="00C22CF3" w:rsidRDefault="00C22CF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C22CF3" w14:paraId="1268888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A28FE8" w14:textId="4F4A1209" w:rsidR="00C22CF3" w:rsidRDefault="00C22CF3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77A102" w14:textId="67A2B431" w:rsidR="00C22CF3" w:rsidRDefault="00C22CF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ED28C12" w14:textId="25B38505" w:rsidR="00F33129" w:rsidRDefault="00F33129" w:rsidP="000A7C6B"/>
        </w:tc>
      </w:tr>
    </w:tbl>
    <w:p w14:paraId="647D8235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0A5C14DA" w14:textId="77777777" w:rsidTr="005273D5">
        <w:trPr>
          <w:trHeight w:val="4158"/>
        </w:trPr>
        <w:tc>
          <w:tcPr>
            <w:tcW w:w="11136" w:type="dxa"/>
          </w:tcPr>
          <w:p w14:paraId="3DF9047E" w14:textId="4F647E0F" w:rsidR="00E80CD9" w:rsidRPr="00AC3438" w:rsidRDefault="00C22CF3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56688683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23A76457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52E3C6E" w14:textId="385ED2BA" w:rsidR="00E80CD9" w:rsidRPr="003E6C57" w:rsidRDefault="00C22CF3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D0F598" w14:textId="72318EF9" w:rsidR="00E80CD9" w:rsidRPr="003E6C57" w:rsidRDefault="00C22CF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06A9372" w14:textId="251732A0" w:rsidR="00E80CD9" w:rsidRPr="003E6C57" w:rsidRDefault="00C22CF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13510D0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67C134F8" w14:textId="00BAB53E" w:rsidR="00E80CD9" w:rsidRPr="00577134" w:rsidRDefault="00C22CF3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15C7CEBD" wp14:editId="3569675E">
                        <wp:extent cx="1904365" cy="995680"/>
                        <wp:effectExtent l="0" t="0" r="635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95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6E640A2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1A065A" w14:textId="0BDDFD9F" w:rsidR="00E80CD9" w:rsidRPr="00BE6656" w:rsidRDefault="00C22CF3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37298FD" w14:textId="5D3FD166" w:rsidR="00E80CD9" w:rsidRPr="00BE6656" w:rsidRDefault="00C22CF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ABS</w:t>
                        </w:r>
                      </w:p>
                    </w:tc>
                  </w:tr>
                  <w:tr w:rsidR="00C22CF3" w:rsidRPr="00577134" w14:paraId="2C9AFA6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94467F3" w14:textId="50848FAA" w:rsidR="00C22CF3" w:rsidRDefault="00C22CF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54B46F" w14:textId="08885596" w:rsidR="00C22CF3" w:rsidRDefault="00C22CF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C22CF3" w:rsidRPr="00577134" w14:paraId="2A893BB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7B7CD37" w14:textId="6DC4162B" w:rsidR="00C22CF3" w:rsidRDefault="00C22CF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148A25B" w14:textId="16936F27" w:rsidR="00C22CF3" w:rsidRDefault="00C22CF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C22CF3" w:rsidRPr="00577134" w14:paraId="200CC3E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43244AD" w14:textId="24C52847" w:rsidR="00C22CF3" w:rsidRDefault="00C22CF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818D0B" w14:textId="3AA6E2B7" w:rsidR="00C22CF3" w:rsidRDefault="00C22CF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3e+07 N/m^2</w:t>
                        </w:r>
                      </w:p>
                    </w:tc>
                  </w:tr>
                  <w:tr w:rsidR="00C22CF3" w:rsidRPr="00577134" w14:paraId="7E15599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72E947" w14:textId="141A6D18" w:rsidR="00C22CF3" w:rsidRDefault="00C22CF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A6C0C01" w14:textId="54D7DB9A" w:rsidR="00C22CF3" w:rsidRDefault="00C22CF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2e+09 N/m^2</w:t>
                        </w:r>
                      </w:p>
                    </w:tc>
                  </w:tr>
                  <w:tr w:rsidR="00C22CF3" w:rsidRPr="00577134" w14:paraId="2AACD22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81ABB3" w14:textId="43074690" w:rsidR="00C22CF3" w:rsidRDefault="00C22CF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A4BB28" w14:textId="092AC9B9" w:rsidR="00C22CF3" w:rsidRDefault="00C22CF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C22CF3" w:rsidRPr="00577134" w14:paraId="4AF41E2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D1EE7C" w14:textId="12349210" w:rsidR="00C22CF3" w:rsidRDefault="00C22CF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B6C6C4" w14:textId="05D41A87" w:rsidR="00C22CF3" w:rsidRDefault="00C22CF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1020 kg/m^3</w:t>
                        </w:r>
                      </w:p>
                    </w:tc>
                  </w:tr>
                  <w:tr w:rsidR="00C22CF3" w:rsidRPr="00577134" w14:paraId="3C3A647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B011453" w14:textId="272CC867" w:rsidR="00C22CF3" w:rsidRDefault="00C22CF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7575F1" w14:textId="7C10E078" w:rsidR="00C22CF3" w:rsidRDefault="00C22CF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0EE5AD98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0DA31437" w14:textId="77777777" w:rsidR="00C22CF3" w:rsidRDefault="00C22CF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1(Chamfer1)(Part2-1),</w:t>
                  </w:r>
                </w:p>
                <w:p w14:paraId="1431DC79" w14:textId="77777777" w:rsidR="00C22CF3" w:rsidRDefault="00C22CF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1(Cut-Extrude1)(Part3-1),</w:t>
                  </w:r>
                </w:p>
                <w:p w14:paraId="57DC8CDB" w14:textId="77777777" w:rsidR="00C22CF3" w:rsidRDefault="00C22CF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1(Cut-Extrude1)(Part3-2),</w:t>
                  </w:r>
                </w:p>
                <w:p w14:paraId="08C5C143" w14:textId="77777777" w:rsidR="00C22CF3" w:rsidRDefault="00C22CF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1(Cut-Extrude1)(Part3-3),</w:t>
                  </w:r>
                </w:p>
                <w:p w14:paraId="1C4161C9" w14:textId="2593CF21" w:rsidR="00E80CD9" w:rsidRPr="00577134" w:rsidRDefault="00C22CF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1(Chamfer2)(door finalll-1)</w:t>
                  </w:r>
                </w:p>
              </w:tc>
            </w:tr>
            <w:tr w:rsidR="00E80CD9" w:rsidRPr="000841BF" w14:paraId="0D439C43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378BE7AD" w14:textId="38C5EA0D" w:rsidR="00E80CD9" w:rsidRPr="000841BF" w:rsidRDefault="00C22CF3" w:rsidP="00C22CF3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 xml:space="preserve">Curve </w:t>
                  </w:r>
                  <w:proofErr w:type="spellStart"/>
                  <w:r>
                    <w:rPr>
                      <w:rStyle w:val="Strong"/>
                      <w:sz w:val="20"/>
                      <w:szCs w:val="20"/>
                    </w:rPr>
                    <w:t>Data:N</w:t>
                  </w:r>
                  <w:proofErr w:type="spellEnd"/>
                  <w:r>
                    <w:rPr>
                      <w:rStyle w:val="Strong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5D2C5F97" w14:textId="32FD1E90" w:rsidR="00E80CD9" w:rsidRDefault="00E80CD9" w:rsidP="000A7C6B"/>
        </w:tc>
      </w:tr>
      <w:bookmarkEnd w:id="8"/>
      <w:bookmarkEnd w:id="9"/>
      <w:bookmarkEnd w:id="10"/>
    </w:tbl>
    <w:p w14:paraId="15ECCD93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229644DF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BE1CE16" w14:textId="66FF5C70" w:rsidR="00104BD8" w:rsidRDefault="00C22CF3" w:rsidP="00C22CF3">
            <w:pPr>
              <w:pStyle w:val="Heading1"/>
            </w:pPr>
            <w:bookmarkStart w:id="12" w:name="_Toc56688684"/>
            <w:r>
              <w:t>Contact Information</w:t>
            </w:r>
            <w:bookmarkEnd w:id="12"/>
          </w:p>
          <w:p w14:paraId="40ABD791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74186BFF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79AAA6" w14:textId="0ECA309B" w:rsidR="002B4DE8" w:rsidRDefault="00C22CF3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945508" w14:textId="7DE0A1D6" w:rsidR="002B4DE8" w:rsidRDefault="00C22CF3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8EEC9F" w14:textId="74ED3BB2" w:rsidR="002B4DE8" w:rsidRDefault="00C22CF3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14:paraId="52498064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F4067A" w14:textId="5103A739" w:rsidR="002B4DE8" w:rsidRPr="00211C62" w:rsidRDefault="00C22CF3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Contact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17A96571" w14:textId="72966E09" w:rsidR="002B4DE8" w:rsidRPr="000B04D4" w:rsidRDefault="00C22CF3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100841B0" wp14:editId="6095158B">
                        <wp:extent cx="2445385" cy="1278255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278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398FCDFD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8A561D6" w14:textId="09CC047B" w:rsidR="0017091B" w:rsidRPr="00BE6656" w:rsidRDefault="00C22CF3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BA73B03" w14:textId="72D4AB70" w:rsidR="0017091B" w:rsidRPr="00BE6656" w:rsidRDefault="00C22CF3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C22CF3" w14:paraId="1B59EECD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21DEBBB" w14:textId="642AF3DB" w:rsidR="00C22CF3" w:rsidRDefault="00C22CF3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0E925BF" w14:textId="5ED9FA0A" w:rsidR="00C22CF3" w:rsidRDefault="00C22CF3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C22CF3" w14:paraId="298037A8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8489C59" w14:textId="36E3DE35" w:rsidR="00C22CF3" w:rsidRDefault="00C22CF3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4A2ED8D" w14:textId="5ED0573E" w:rsidR="00C22CF3" w:rsidRDefault="00C22CF3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Compatible mesh</w:t>
                        </w:r>
                      </w:p>
                    </w:tc>
                  </w:tr>
                </w:tbl>
                <w:p w14:paraId="5CDE2BF7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F408EE6" w14:textId="4C985E0B" w:rsidR="00104BD8" w:rsidRDefault="00104BD8" w:rsidP="000A7C6B">
            <w:pPr>
              <w:rPr>
                <w:rStyle w:val="A3"/>
              </w:rPr>
            </w:pPr>
          </w:p>
          <w:p w14:paraId="0AB6D1AB" w14:textId="77777777" w:rsidR="00104BD8" w:rsidRDefault="00104BD8" w:rsidP="000A7C6B"/>
        </w:tc>
      </w:tr>
    </w:tbl>
    <w:p w14:paraId="79DCD7E1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3ACF579E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852CDC6" w14:textId="594D14AC" w:rsidR="00A61A59" w:rsidRDefault="00C22CF3" w:rsidP="000A7C6B">
            <w:pPr>
              <w:pStyle w:val="Heading1"/>
              <w:outlineLvl w:val="0"/>
            </w:pPr>
            <w:bookmarkStart w:id="13" w:name="_Toc56688685"/>
            <w:r>
              <w:lastRenderedPageBreak/>
              <w:t>Mesh information</w:t>
            </w:r>
            <w:bookmarkEnd w:id="13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7635D81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ACE24D" w14:textId="26550860" w:rsidR="00A9531D" w:rsidRDefault="00C22CF3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724E63" w14:textId="5597DE0D" w:rsidR="00A9531D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C22CF3" w14:paraId="78E03FE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298327" w14:textId="4E00847E" w:rsidR="00C22CF3" w:rsidRDefault="00C22CF3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994B08" w14:textId="04E7AE1E" w:rsid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C22CF3" w14:paraId="1E899B3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570D9C" w14:textId="2014BB7E" w:rsidR="00C22CF3" w:rsidRDefault="00C22CF3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B2057E" w14:textId="566985D2" w:rsid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22CF3" w14:paraId="6E0DE14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91651C" w14:textId="2588B5BE" w:rsidR="00C22CF3" w:rsidRDefault="00C22CF3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E0B1B2" w14:textId="08B0F632" w:rsid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22CF3" w14:paraId="12E825B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42369E" w14:textId="6EFC2B88" w:rsidR="00C22CF3" w:rsidRDefault="00C22CF3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364B00" w14:textId="5B1EEDE0" w:rsid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C22CF3" w14:paraId="564D962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9635D8" w14:textId="798773C5" w:rsidR="00C22CF3" w:rsidRDefault="00C22CF3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9C9004" w14:textId="5C713F94" w:rsid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5.91993 mm</w:t>
                  </w:r>
                </w:p>
              </w:tc>
            </w:tr>
            <w:tr w:rsidR="00C22CF3" w14:paraId="76665EF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8BE9CD" w14:textId="50575F9C" w:rsidR="00C22CF3" w:rsidRDefault="00C22CF3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953D89" w14:textId="42FBD0FE" w:rsid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0.295997 mm</w:t>
                  </w:r>
                </w:p>
              </w:tc>
            </w:tr>
            <w:tr w:rsidR="00C22CF3" w14:paraId="597C8EF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A0BBE2" w14:textId="1A852DB4" w:rsidR="00C22CF3" w:rsidRDefault="00C22CF3" w:rsidP="00C16188">
                  <w:r>
                    <w:t>Mesh Quality Plot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547797" w14:textId="02370259" w:rsid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C22CF3" w14:paraId="212A1F5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CD266A" w14:textId="6801ED61" w:rsidR="00C22CF3" w:rsidRDefault="00C22CF3" w:rsidP="00C16188">
                  <w:proofErr w:type="spellStart"/>
                  <w:r>
                    <w:t>Remesh</w:t>
                  </w:r>
                  <w:proofErr w:type="spellEnd"/>
                  <w:r>
                    <w:t xml:space="preserve"> failed parts with incompatible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4758E5" w14:textId="2CFC7DBA" w:rsid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14:paraId="0AB01067" w14:textId="77777777" w:rsidR="00690657" w:rsidRDefault="00690657" w:rsidP="00690657"/>
          <w:p w14:paraId="1F71F764" w14:textId="3056445B" w:rsidR="00A9531D" w:rsidRPr="00690657" w:rsidRDefault="00C22CF3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DCBAE5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2C851A" w14:textId="00A5D62D" w:rsidR="007107BE" w:rsidRDefault="00C22CF3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FB251E" w14:textId="6EB70903" w:rsidR="007107BE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23714</w:t>
                  </w:r>
                </w:p>
              </w:tc>
            </w:tr>
            <w:tr w:rsidR="00C22CF3" w14:paraId="653B65F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48CDD6" w14:textId="32C3FC44" w:rsidR="00C22CF3" w:rsidRDefault="00C22CF3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0D3873" w14:textId="23B18B61" w:rsid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26827</w:t>
                  </w:r>
                </w:p>
              </w:tc>
            </w:tr>
            <w:tr w:rsidR="00C22CF3" w14:paraId="4D4776C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68161A" w14:textId="49A4949F" w:rsidR="00C22CF3" w:rsidRDefault="00C22CF3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24C932" w14:textId="49E679EB" w:rsid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64.446</w:t>
                  </w:r>
                </w:p>
              </w:tc>
            </w:tr>
            <w:tr w:rsidR="00C22CF3" w14:paraId="38233B3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728A1E" w14:textId="3AA29181" w:rsidR="00C22CF3" w:rsidRDefault="00C22CF3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296561" w14:textId="09B4DF61" w:rsid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69.4</w:t>
                  </w:r>
                </w:p>
              </w:tc>
            </w:tr>
            <w:tr w:rsidR="00C22CF3" w14:paraId="6B9B2CF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518033" w14:textId="3B19E48A" w:rsidR="00C22CF3" w:rsidRDefault="00C22CF3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B01179" w14:textId="6B615B12" w:rsid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1.83</w:t>
                  </w:r>
                </w:p>
              </w:tc>
            </w:tr>
            <w:tr w:rsidR="00C22CF3" w14:paraId="2414740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9B8CC5" w14:textId="3FB50072" w:rsidR="00C22CF3" w:rsidRDefault="00C22CF3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744F56" w14:textId="1DDEFA92" w:rsid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C22CF3" w14:paraId="0FF2A70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08FE7D" w14:textId="6AFF8CEA" w:rsidR="00C22CF3" w:rsidRDefault="00C22CF3" w:rsidP="00C16188">
                  <w:r>
                    <w:t>Time to complete mesh(</w:t>
                  </w:r>
                  <w:proofErr w:type="spellStart"/>
                  <w:r>
                    <w:t>hh;mm;ss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17D27C" w14:textId="68CDDC20" w:rsidR="00C22CF3" w:rsidRDefault="00C22CF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00:00:11</w:t>
                  </w:r>
                </w:p>
              </w:tc>
            </w:tr>
            <w:tr w:rsidR="00C22CF3" w14:paraId="1A78589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560950" w14:textId="15EA9C1A" w:rsidR="00C22CF3" w:rsidRDefault="00C22CF3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B031ED" w14:textId="64735AB9" w:rsidR="00C22CF3" w:rsidRDefault="00C22CF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7AMDIII</w:t>
                  </w:r>
                </w:p>
              </w:tc>
            </w:tr>
            <w:tr w:rsidR="00D803B1" w14:paraId="4B1E174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79EB18A9" w14:textId="6A4CAFFB" w:rsidR="00D803B1" w:rsidRDefault="00C22CF3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B080D2C" wp14:editId="3AA1463C">
                        <wp:extent cx="6711315" cy="3507740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07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2F1A18B" w14:textId="564338AB" w:rsidR="00A61A59" w:rsidRPr="00F077CB" w:rsidRDefault="00A61A59" w:rsidP="000A7C6B"/>
        </w:tc>
      </w:tr>
    </w:tbl>
    <w:p w14:paraId="6EAABCBC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14:paraId="76C9AEBD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717585B" w14:textId="554271DB" w:rsidR="00EC2432" w:rsidRDefault="00C22CF3" w:rsidP="000A7C6B">
            <w:pPr>
              <w:pStyle w:val="Heading1"/>
              <w:outlineLvl w:val="0"/>
            </w:pPr>
            <w:bookmarkStart w:id="14" w:name="_Toc243733152"/>
            <w:bookmarkStart w:id="15" w:name="_Toc245020120"/>
            <w:bookmarkStart w:id="16" w:name="_Toc245020152"/>
            <w:bookmarkStart w:id="17" w:name="_Toc56688686"/>
            <w:r>
              <w:lastRenderedPageBreak/>
              <w:t>Study Results</w:t>
            </w:r>
            <w:bookmarkEnd w:id="17"/>
          </w:p>
          <w:p w14:paraId="665A65EC" w14:textId="176FC44D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7"/>
              <w:gridCol w:w="3130"/>
              <w:gridCol w:w="2560"/>
              <w:gridCol w:w="2537"/>
            </w:tblGrid>
            <w:tr w:rsidR="00C22CF3" w14:paraId="27FE2CF1" w14:textId="77777777" w:rsidTr="00DC1D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BBE3C0A" w14:textId="1E3BC105" w:rsidR="00C22CF3" w:rsidRDefault="00C22CF3" w:rsidP="00C22CF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C124CA9" w14:textId="4B73B0E1" w:rsidR="00C22CF3" w:rsidRDefault="00C22CF3" w:rsidP="00C22C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13C123" w14:textId="59E8ECFD" w:rsidR="00C22CF3" w:rsidRDefault="00C22CF3" w:rsidP="00C22C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1E56270" w14:textId="2BE8498A" w:rsidR="00C22CF3" w:rsidRDefault="00C22CF3" w:rsidP="00C22C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22CF3" w14:paraId="2FD8C572" w14:textId="77777777" w:rsidTr="00DC1D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0EF39D" w14:textId="5B2426FF" w:rsidR="00C22CF3" w:rsidRPr="004D2956" w:rsidRDefault="00C22CF3" w:rsidP="00C22CF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1A4B49D" w14:textId="2A1A0464" w:rsidR="00C22CF3" w:rsidRPr="004D2956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BE86BC0" w14:textId="77777777" w:rsidR="00C22CF3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7.857e+05 N/m^2</w:t>
                  </w:r>
                </w:p>
                <w:p w14:paraId="46B1B810" w14:textId="1E7AA122" w:rsidR="00C22CF3" w:rsidRPr="004D2956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15743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C591A05" w14:textId="77777777" w:rsidR="00C22CF3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6.848e+07 N/m^2</w:t>
                  </w:r>
                </w:p>
                <w:p w14:paraId="2AEF0D2A" w14:textId="01483E16" w:rsidR="00C22CF3" w:rsidRPr="004D2956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16650</w:t>
                  </w:r>
                </w:p>
              </w:tc>
            </w:tr>
            <w:tr w:rsidR="00C22CF3" w14:paraId="30750761" w14:textId="77777777" w:rsidTr="00DC1D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1B814E" w14:textId="4CC799CF" w:rsidR="00C22CF3" w:rsidRDefault="00C22CF3" w:rsidP="00C22CF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0646667" wp14:editId="36C84AE5">
                        <wp:extent cx="6858000" cy="3584575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84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3C4D79" w14:textId="0FAB294B" w:rsidR="00C22CF3" w:rsidRPr="004D2956" w:rsidRDefault="00C22CF3" w:rsidP="00C22CF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Assem2-Drop Test 3-Stress-Stress1</w:t>
                  </w:r>
                </w:p>
              </w:tc>
            </w:tr>
          </w:tbl>
          <w:p w14:paraId="35CA8AED" w14:textId="14A8E7C9" w:rsidR="00C22CF3" w:rsidRDefault="00C22CF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14"/>
              <w:gridCol w:w="3372"/>
              <w:gridCol w:w="2213"/>
              <w:gridCol w:w="2355"/>
            </w:tblGrid>
            <w:tr w:rsidR="00C22CF3" w14:paraId="042ECBC5" w14:textId="77777777" w:rsidTr="00DC1D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C20E07" w14:textId="43D7D839" w:rsidR="00C22CF3" w:rsidRDefault="00C22CF3" w:rsidP="00C22CF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A11961" w14:textId="63BB8F08" w:rsidR="00C22CF3" w:rsidRDefault="00C22CF3" w:rsidP="00C22C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577B60" w14:textId="00CA670F" w:rsidR="00C22CF3" w:rsidRDefault="00C22CF3" w:rsidP="00C22C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A24E33F" w14:textId="0B3B78E6" w:rsidR="00C22CF3" w:rsidRDefault="00C22CF3" w:rsidP="00C22C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22CF3" w14:paraId="5EDCEBA9" w14:textId="77777777" w:rsidTr="00DC1D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24BFCEA" w14:textId="3CCA9C5B" w:rsidR="00C22CF3" w:rsidRPr="004D2956" w:rsidRDefault="00C22CF3" w:rsidP="00C22CF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8326744" w14:textId="145A698B" w:rsidR="00C22CF3" w:rsidRPr="004D2956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4F9131A" w14:textId="77777777" w:rsidR="00C22CF3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4.778e-03 mm</w:t>
                  </w:r>
                </w:p>
                <w:p w14:paraId="10B04F68" w14:textId="225E9787" w:rsidR="00C22CF3" w:rsidRPr="004D2956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4549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D1C784" w14:textId="77777777" w:rsidR="00C22CF3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1.948e+00 mm</w:t>
                  </w:r>
                </w:p>
                <w:p w14:paraId="56E308FE" w14:textId="64DFE1DA" w:rsidR="00C22CF3" w:rsidRPr="004D2956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17325</w:t>
                  </w:r>
                </w:p>
              </w:tc>
            </w:tr>
            <w:tr w:rsidR="00C22CF3" w14:paraId="2331D350" w14:textId="77777777" w:rsidTr="00DC1D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49A81B" w14:textId="0D56B60A" w:rsidR="00C22CF3" w:rsidRDefault="00C22CF3" w:rsidP="00C22CF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5292596D" wp14:editId="5A9177A7">
                        <wp:extent cx="6858000" cy="3584575"/>
                        <wp:effectExtent l="0" t="0" r="0" b="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84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C2FB5D" w14:textId="63C09E8A" w:rsidR="00C22CF3" w:rsidRPr="004D2956" w:rsidRDefault="00C22CF3" w:rsidP="00C22CF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Assem2-Drop Test 3-Displacement-Displacement1</w:t>
                  </w:r>
                </w:p>
              </w:tc>
            </w:tr>
          </w:tbl>
          <w:p w14:paraId="2ED0D1CD" w14:textId="49846433" w:rsidR="00C22CF3" w:rsidRDefault="00C22CF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92"/>
              <w:gridCol w:w="3389"/>
              <w:gridCol w:w="2448"/>
              <w:gridCol w:w="2425"/>
            </w:tblGrid>
            <w:tr w:rsidR="00C22CF3" w14:paraId="141B8629" w14:textId="77777777" w:rsidTr="00DC1D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B0C3976" w14:textId="5CC4732A" w:rsidR="00C22CF3" w:rsidRDefault="00C22CF3" w:rsidP="00C22CF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F0556E2" w14:textId="793D17FC" w:rsidR="00C22CF3" w:rsidRDefault="00C22CF3" w:rsidP="00C22C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AE2EF0D" w14:textId="7A6FF2A1" w:rsidR="00C22CF3" w:rsidRDefault="00C22CF3" w:rsidP="00C22C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EF97C20" w14:textId="50CA906C" w:rsidR="00C22CF3" w:rsidRDefault="00C22CF3" w:rsidP="00C22C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22CF3" w14:paraId="1E97FE25" w14:textId="77777777" w:rsidTr="00DC1D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EF67EA6" w14:textId="30FF0C0C" w:rsidR="00C22CF3" w:rsidRPr="004D2956" w:rsidRDefault="00C22CF3" w:rsidP="00C22CF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165A981" w14:textId="52D11F97" w:rsidR="00C22CF3" w:rsidRPr="004D2956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032826E" w14:textId="77777777" w:rsidR="00C22CF3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1.622e-04 </w:t>
                  </w:r>
                </w:p>
                <w:p w14:paraId="442495CD" w14:textId="2CC2585B" w:rsidR="00C22CF3" w:rsidRPr="004D2956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8474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1D943BA" w14:textId="77777777" w:rsidR="00C22CF3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2.985e-02 </w:t>
                  </w:r>
                </w:p>
                <w:p w14:paraId="4A93AE71" w14:textId="17080E04" w:rsidR="00C22CF3" w:rsidRPr="004D2956" w:rsidRDefault="00C22CF3" w:rsidP="00C22C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9370</w:t>
                  </w:r>
                </w:p>
              </w:tc>
            </w:tr>
            <w:tr w:rsidR="00C22CF3" w14:paraId="53383406" w14:textId="77777777" w:rsidTr="00DC1D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FD83CB" w14:textId="1F288F2A" w:rsidR="00C22CF3" w:rsidRDefault="00C22CF3" w:rsidP="00C22CF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7209079C" wp14:editId="5E3A0F38">
                        <wp:extent cx="6858000" cy="3584575"/>
                        <wp:effectExtent l="0" t="0" r="0" b="0"/>
                        <wp:docPr id="15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84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B5DEFB" w14:textId="262EC124" w:rsidR="00C22CF3" w:rsidRPr="004D2956" w:rsidRDefault="00C22CF3" w:rsidP="00C22CF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Assem2-Drop Test 3-Strain-Strain1</w:t>
                  </w:r>
                </w:p>
              </w:tc>
            </w:tr>
          </w:tbl>
          <w:p w14:paraId="7704E4F2" w14:textId="77777777" w:rsidR="00C22CF3" w:rsidRPr="000B04D4" w:rsidRDefault="00C22CF3" w:rsidP="000A7C6B"/>
          <w:bookmarkEnd w:id="14"/>
          <w:bookmarkEnd w:id="15"/>
          <w:bookmarkEnd w:id="16"/>
          <w:p w14:paraId="0A5194E4" w14:textId="34EC9224" w:rsidR="00EC2432" w:rsidRDefault="00EC2432" w:rsidP="000A7C6B"/>
        </w:tc>
      </w:tr>
    </w:tbl>
    <w:p w14:paraId="3241868A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14:paraId="22BAB11E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35DDB80" w14:textId="1DFE5348" w:rsidR="000B1701" w:rsidRDefault="00C22CF3" w:rsidP="00C22CF3">
            <w:pPr>
              <w:pStyle w:val="Heading1"/>
            </w:pPr>
            <w:bookmarkStart w:id="18" w:name="_Toc56688687"/>
            <w:r>
              <w:t>Conclusion</w:t>
            </w:r>
            <w:bookmarkEnd w:id="18"/>
          </w:p>
        </w:tc>
      </w:tr>
    </w:tbl>
    <w:p w14:paraId="4E38A114" w14:textId="2F39C99B" w:rsidR="00AC3438" w:rsidRPr="00AC3438" w:rsidRDefault="00AC3438" w:rsidP="00C22CF3"/>
    <w:sectPr w:rsidR="00AC3438" w:rsidRPr="00AC3438" w:rsidSect="00C22CF3">
      <w:footerReference w:type="defaul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6E593" w14:textId="77777777" w:rsidR="00C22CF3" w:rsidRDefault="00C22CF3" w:rsidP="00F25CD7">
      <w:pPr>
        <w:spacing w:after="0" w:line="240" w:lineRule="auto"/>
      </w:pPr>
      <w:r>
        <w:separator/>
      </w:r>
    </w:p>
  </w:endnote>
  <w:endnote w:type="continuationSeparator" w:id="0">
    <w:p w14:paraId="35ED0169" w14:textId="77777777" w:rsidR="00C22CF3" w:rsidRDefault="00C22CF3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14:paraId="2EAB9B9B" w14:textId="77777777" w:rsidTr="003E1AE9">
      <w:tc>
        <w:tcPr>
          <w:tcW w:w="867" w:type="pct"/>
        </w:tcPr>
        <w:p w14:paraId="399791C5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09D0440" wp14:editId="72B8C11F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06BFFB67" w14:textId="6EDA3926" w:rsidR="00DC4D2F" w:rsidRDefault="00C22CF3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0E1C40D0" w14:textId="62289B0F" w:rsidR="00DC4D2F" w:rsidRDefault="00C22CF3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Assem2</w:t>
          </w:r>
        </w:p>
      </w:tc>
      <w:tc>
        <w:tcPr>
          <w:tcW w:w="0" w:type="auto"/>
          <w:vAlign w:val="bottom"/>
        </w:tcPr>
        <w:p w14:paraId="6CEF2D59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087D4EEC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24EDF3B6" w14:textId="77777777" w:rsidTr="00BF0BC4">
      <w:tc>
        <w:tcPr>
          <w:tcW w:w="1908" w:type="dxa"/>
        </w:tcPr>
        <w:p w14:paraId="18749B7A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4D5B31B" wp14:editId="0544DB91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4C7D6924" w14:textId="5EC56579" w:rsidR="00DC4D2F" w:rsidRDefault="00C22CF3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2377169" w14:textId="0E196156" w:rsidR="00DC4D2F" w:rsidRDefault="00C22CF3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Assem2</w:t>
          </w:r>
        </w:p>
      </w:tc>
      <w:tc>
        <w:tcPr>
          <w:tcW w:w="360" w:type="dxa"/>
          <w:vAlign w:val="bottom"/>
        </w:tcPr>
        <w:p w14:paraId="240668C4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7AB42B1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84F35" w14:textId="77777777" w:rsidR="00C22CF3" w:rsidRDefault="00C22CF3" w:rsidP="00F25CD7">
      <w:pPr>
        <w:spacing w:after="0" w:line="240" w:lineRule="auto"/>
      </w:pPr>
      <w:r>
        <w:separator/>
      </w:r>
    </w:p>
  </w:footnote>
  <w:footnote w:type="continuationSeparator" w:id="0">
    <w:p w14:paraId="21490949" w14:textId="77777777" w:rsidR="00C22CF3" w:rsidRDefault="00C22CF3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2CF3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2C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9A23"/>
  <w15:docId w15:val="{81B109E9-A75F-485C-8045-EC32EC4C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48785-F77C-4300-A926-F08FDFDF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10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hp</dc:creator>
  <cp:lastModifiedBy>mohammed hamdy</cp:lastModifiedBy>
  <cp:revision>1</cp:revision>
  <dcterms:created xsi:type="dcterms:W3CDTF">2020-11-19T11:28:00Z</dcterms:created>
  <dcterms:modified xsi:type="dcterms:W3CDTF">2020-11-19T11:31:00Z</dcterms:modified>
</cp:coreProperties>
</file>